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DE" w:rsidRDefault="00FD6AD4">
      <w:bookmarkStart w:id="0" w:name="_Hlk535433712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5D5917" wp14:editId="4B2FB101">
            <wp:simplePos x="0" y="0"/>
            <wp:positionH relativeFrom="page">
              <wp:align>left</wp:align>
            </wp:positionH>
            <wp:positionV relativeFrom="paragraph">
              <wp:posOffset>-1623695</wp:posOffset>
            </wp:positionV>
            <wp:extent cx="7616051" cy="10689021"/>
            <wp:effectExtent l="0" t="0" r="444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51" cy="106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FDE" w:rsidRDefault="006F2FDE">
      <w:r>
        <w:br w:type="page"/>
      </w:r>
    </w:p>
    <w:sdt>
      <w:sdtPr>
        <w:id w:val="449138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4"/>
          <w:szCs w:val="22"/>
          <w:lang w:eastAsia="en-US"/>
        </w:rPr>
      </w:sdtEndPr>
      <w:sdtContent>
        <w:p w:rsidR="00CB5FC9" w:rsidRDefault="00CB5FC9">
          <w:pPr>
            <w:pStyle w:val="CabealhodoSumrio"/>
          </w:pPr>
          <w:r>
            <w:t>Sumário</w:t>
          </w:r>
        </w:p>
        <w:p w:rsidR="00627265" w:rsidRDefault="00CB5F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34073" w:history="1">
            <w:r w:rsidR="00627265" w:rsidRPr="00132386">
              <w:rPr>
                <w:rStyle w:val="Hyperlink"/>
                <w:noProof/>
              </w:rPr>
              <w:t>1.</w:t>
            </w:r>
            <w:r w:rsidR="0062726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627265" w:rsidRPr="00132386">
              <w:rPr>
                <w:rStyle w:val="Hyperlink"/>
                <w:noProof/>
              </w:rPr>
              <w:t>Introdução</w:t>
            </w:r>
            <w:r w:rsidR="00627265">
              <w:rPr>
                <w:noProof/>
                <w:webHidden/>
              </w:rPr>
              <w:tab/>
            </w:r>
            <w:r w:rsidR="00627265">
              <w:rPr>
                <w:noProof/>
                <w:webHidden/>
              </w:rPr>
              <w:fldChar w:fldCharType="begin"/>
            </w:r>
            <w:r w:rsidR="00627265">
              <w:rPr>
                <w:noProof/>
                <w:webHidden/>
              </w:rPr>
              <w:instrText xml:space="preserve"> PAGEREF _Toc535434073 \h </w:instrText>
            </w:r>
            <w:r w:rsidR="00627265">
              <w:rPr>
                <w:noProof/>
                <w:webHidden/>
              </w:rPr>
            </w:r>
            <w:r w:rsidR="00627265">
              <w:rPr>
                <w:noProof/>
                <w:webHidden/>
              </w:rPr>
              <w:fldChar w:fldCharType="separate"/>
            </w:r>
            <w:r w:rsidR="00627265">
              <w:rPr>
                <w:noProof/>
                <w:webHidden/>
              </w:rPr>
              <w:t>3</w:t>
            </w:r>
            <w:r w:rsidR="00627265"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74" w:history="1">
            <w:r w:rsidRPr="0013238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Soluções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75" w:history="1">
            <w:r w:rsidRPr="0013238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76" w:history="1">
            <w:r w:rsidRPr="0013238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77" w:history="1">
            <w:r w:rsidRPr="0013238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78" w:history="1">
            <w:r w:rsidRPr="0013238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Uso dos pacotes e suas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79" w:history="1">
            <w:r w:rsidRPr="0013238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80" w:history="1">
            <w:r w:rsidRPr="0013238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81" w:history="1">
            <w:r w:rsidRPr="0013238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Passo-a-passo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65" w:rsidRDefault="006272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35434082" w:history="1">
            <w:r w:rsidRPr="0013238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13238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9" w:rsidRDefault="00CB5FC9">
          <w:r>
            <w:rPr>
              <w:b/>
              <w:bCs/>
            </w:rPr>
            <w:fldChar w:fldCharType="end"/>
          </w:r>
        </w:p>
      </w:sdtContent>
    </w:sdt>
    <w:p w:rsidR="006F611F" w:rsidRDefault="006F611F"/>
    <w:p w:rsidR="006F611F" w:rsidRDefault="006F611F">
      <w:r>
        <w:br w:type="page"/>
      </w:r>
      <w:bookmarkStart w:id="1" w:name="_GoBack"/>
      <w:bookmarkEnd w:id="1"/>
    </w:p>
    <w:p w:rsidR="006E2F77" w:rsidRDefault="006F611F" w:rsidP="006E2F77">
      <w:pPr>
        <w:pStyle w:val="Ttulo1"/>
        <w:numPr>
          <w:ilvl w:val="0"/>
          <w:numId w:val="3"/>
        </w:numPr>
      </w:pPr>
      <w:bookmarkStart w:id="2" w:name="_Toc535434073"/>
      <w:r>
        <w:lastRenderedPageBreak/>
        <w:t>Introduçã</w:t>
      </w:r>
      <w:r w:rsidR="006E2F77">
        <w:t>o</w:t>
      </w:r>
      <w:bookmarkEnd w:id="2"/>
    </w:p>
    <w:p w:rsidR="006E2F77" w:rsidRDefault="006E2F77" w:rsidP="006E2F77"/>
    <w:p w:rsidR="006E2F77" w:rsidRDefault="006E2F77" w:rsidP="003A7B9F">
      <w:pPr>
        <w:spacing w:line="240" w:lineRule="auto"/>
        <w:ind w:left="360"/>
      </w:pPr>
      <w:r>
        <w:t>Atualmente usuários de redes sociais contribuem para entendimento de</w:t>
      </w:r>
      <w:r w:rsidR="00724FAA">
        <w:t xml:space="preserve"> </w:t>
      </w:r>
      <w:r>
        <w:t>informações</w:t>
      </w:r>
    </w:p>
    <w:p w:rsidR="006E2F77" w:rsidRPr="006E2F77" w:rsidRDefault="006E2F77" w:rsidP="003A7B9F">
      <w:pPr>
        <w:spacing w:line="240" w:lineRule="auto"/>
        <w:ind w:left="360"/>
      </w:pPr>
      <w:r>
        <w:t>massivas que são postados e atualizados continuamente. Tais informações podem servir de</w:t>
      </w:r>
      <w:r w:rsidR="00E8186D">
        <w:t xml:space="preserve"> </w:t>
      </w:r>
      <w:r>
        <w:t>subsídio para melhor conhecimento e refinamento de diversos fatos que contribui para</w:t>
      </w:r>
      <w:r w:rsidR="00E8186D">
        <w:t xml:space="preserve"> </w:t>
      </w:r>
      <w:r>
        <w:t>tomada de decisões rápidas e eficazes.</w:t>
      </w:r>
    </w:p>
    <w:p w:rsidR="00FD41A2" w:rsidRDefault="00FD41A2" w:rsidP="003A7B9F">
      <w:pPr>
        <w:ind w:left="360"/>
      </w:pPr>
    </w:p>
    <w:p w:rsidR="00535F2C" w:rsidRDefault="00535F2C" w:rsidP="00724FAA">
      <w:pPr>
        <w:ind w:left="360"/>
      </w:pPr>
      <w:r>
        <w:t>Diante disto, o objetivo do projeto é construir uma aplicação Java que seja capaz de se</w:t>
      </w:r>
      <w:r w:rsidR="00724FAA">
        <w:t xml:space="preserve"> </w:t>
      </w:r>
      <w:r>
        <w:t xml:space="preserve">integrar a API do Twitter para buscar as seguintes informações </w:t>
      </w:r>
      <w:r w:rsidR="003F5B4A">
        <w:t>da</w:t>
      </w:r>
      <w:r>
        <w:t xml:space="preserve"> hashtag</w:t>
      </w:r>
      <w:r w:rsidR="003F5B4A">
        <w:t xml:space="preserve"> #java8</w:t>
      </w:r>
      <w:r>
        <w:t>.</w:t>
      </w:r>
    </w:p>
    <w:p w:rsidR="00535F2C" w:rsidRDefault="00535F2C" w:rsidP="003A7B9F">
      <w:pPr>
        <w:ind w:left="360"/>
      </w:pPr>
    </w:p>
    <w:p w:rsidR="00535F2C" w:rsidRDefault="00535F2C" w:rsidP="003A7B9F">
      <w:pPr>
        <w:ind w:left="360"/>
      </w:pPr>
      <w:r>
        <w:t>1. Quantidade por dia de tweets da última semana.</w:t>
      </w:r>
    </w:p>
    <w:p w:rsidR="00535F2C" w:rsidRDefault="00535F2C" w:rsidP="003A7B9F">
      <w:pPr>
        <w:ind w:left="360"/>
      </w:pPr>
      <w:r>
        <w:t xml:space="preserve">2. Quantidade por dia de </w:t>
      </w:r>
      <w:proofErr w:type="spellStart"/>
      <w:r>
        <w:t>retweets</w:t>
      </w:r>
      <w:proofErr w:type="spellEnd"/>
      <w:r>
        <w:t xml:space="preserve"> da última semana.</w:t>
      </w:r>
    </w:p>
    <w:p w:rsidR="00535F2C" w:rsidRDefault="00535F2C" w:rsidP="003A7B9F">
      <w:pPr>
        <w:ind w:left="360"/>
      </w:pPr>
      <w:r>
        <w:t xml:space="preserve">3. Quantidade por dia de </w:t>
      </w:r>
      <w:proofErr w:type="spellStart"/>
      <w:r>
        <w:t>favoritações</w:t>
      </w:r>
      <w:proofErr w:type="spellEnd"/>
      <w:r>
        <w:t xml:space="preserve"> da última semana.</w:t>
      </w:r>
    </w:p>
    <w:p w:rsidR="00535F2C" w:rsidRDefault="00535F2C" w:rsidP="003A7B9F">
      <w:pPr>
        <w:ind w:left="360"/>
      </w:pPr>
      <w:r>
        <w:t>4. Ordenar os tweets pelo nome do autor, e exibir o primeiro nome e o último nome.</w:t>
      </w:r>
    </w:p>
    <w:p w:rsidR="00535F2C" w:rsidRDefault="00535F2C" w:rsidP="003A7B9F">
      <w:pPr>
        <w:ind w:left="360"/>
      </w:pPr>
      <w:r>
        <w:t>5. Ordenar os tweets por data, e exibir a data mais recente e a menos recente.</w:t>
      </w:r>
    </w:p>
    <w:p w:rsidR="00247638" w:rsidRDefault="00247638" w:rsidP="00535F2C"/>
    <w:p w:rsidR="000B6773" w:rsidRDefault="000B6773" w:rsidP="00EC68C1">
      <w:pPr>
        <w:pStyle w:val="Ttulo1"/>
        <w:numPr>
          <w:ilvl w:val="0"/>
          <w:numId w:val="3"/>
        </w:numPr>
      </w:pPr>
      <w:bookmarkStart w:id="3" w:name="_Toc535434074"/>
      <w:r>
        <w:t>Soluções Utilizadas</w:t>
      </w:r>
      <w:bookmarkEnd w:id="3"/>
    </w:p>
    <w:p w:rsidR="00E76C3A" w:rsidRDefault="00EC68C1" w:rsidP="00E76C3A">
      <w:pPr>
        <w:pStyle w:val="Ttulo3"/>
        <w:numPr>
          <w:ilvl w:val="1"/>
          <w:numId w:val="3"/>
        </w:numPr>
      </w:pPr>
      <w:bookmarkStart w:id="4" w:name="_Toc535434075"/>
      <w:r>
        <w:t>Componentes</w:t>
      </w:r>
      <w:bookmarkEnd w:id="4"/>
    </w:p>
    <w:p w:rsidR="002B4585" w:rsidRDefault="00E76C3A" w:rsidP="002B4585">
      <w:pPr>
        <w:pStyle w:val="Ttulo3"/>
        <w:numPr>
          <w:ilvl w:val="1"/>
          <w:numId w:val="3"/>
        </w:numPr>
      </w:pPr>
      <w:bookmarkStart w:id="5" w:name="_Toc535434076"/>
      <w:r>
        <w:t>Bibliotecas</w:t>
      </w:r>
      <w:bookmarkEnd w:id="5"/>
      <w:r w:rsidR="002B4585">
        <w:t xml:space="preserve"> </w:t>
      </w:r>
    </w:p>
    <w:p w:rsidR="002B4585" w:rsidRDefault="002B4585" w:rsidP="002B4585">
      <w:pPr>
        <w:pStyle w:val="Ttulo3"/>
        <w:numPr>
          <w:ilvl w:val="1"/>
          <w:numId w:val="3"/>
        </w:numPr>
      </w:pPr>
      <w:bookmarkStart w:id="6" w:name="_Toc535434077"/>
      <w:r>
        <w:t>Frameworks</w:t>
      </w:r>
      <w:bookmarkEnd w:id="6"/>
    </w:p>
    <w:p w:rsidR="00910DEA" w:rsidRDefault="00910DEA" w:rsidP="00910DEA"/>
    <w:p w:rsidR="00910DEA" w:rsidRDefault="00472469" w:rsidP="00910DEA">
      <w:pPr>
        <w:pStyle w:val="Ttulo1"/>
        <w:numPr>
          <w:ilvl w:val="0"/>
          <w:numId w:val="3"/>
        </w:numPr>
      </w:pPr>
      <w:bookmarkStart w:id="7" w:name="_Toc535434078"/>
      <w:r>
        <w:t xml:space="preserve">Uso </w:t>
      </w:r>
      <w:r w:rsidR="00EA4930">
        <w:t>dos pacotes e suas funções</w:t>
      </w:r>
      <w:bookmarkEnd w:id="7"/>
    </w:p>
    <w:p w:rsidR="0079478D" w:rsidRDefault="0079478D" w:rsidP="00EA4930"/>
    <w:p w:rsidR="00EA4930" w:rsidRDefault="00EA4930" w:rsidP="00EA4930">
      <w:pPr>
        <w:pStyle w:val="Ttulo1"/>
        <w:numPr>
          <w:ilvl w:val="0"/>
          <w:numId w:val="3"/>
        </w:numPr>
      </w:pPr>
      <w:bookmarkStart w:id="8" w:name="_Toc535434079"/>
      <w:r>
        <w:t>Diagrama de Classe</w:t>
      </w:r>
      <w:bookmarkEnd w:id="8"/>
    </w:p>
    <w:p w:rsidR="00A57240" w:rsidRDefault="00A57240" w:rsidP="00166C0D">
      <w:pPr>
        <w:pStyle w:val="Subttulo"/>
      </w:pPr>
    </w:p>
    <w:p w:rsidR="00835C01" w:rsidRPr="00A57240" w:rsidRDefault="00767DE8" w:rsidP="00A57240">
      <w:pPr>
        <w:jc w:val="center"/>
        <w:rPr>
          <w:sz w:val="20"/>
          <w:szCs w:val="20"/>
        </w:rPr>
      </w:pPr>
      <w:r w:rsidRPr="00A5724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51F123C0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505575" cy="3087370"/>
            <wp:effectExtent l="0" t="0" r="9525" b="0"/>
            <wp:wrapThrough wrapText="bothSides">
              <wp:wrapPolygon edited="0">
                <wp:start x="0" y="0"/>
                <wp:lineTo x="0" y="21458"/>
                <wp:lineTo x="21568" y="21458"/>
                <wp:lineTo x="21568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240" w:rsidRPr="00A57240">
        <w:rPr>
          <w:sz w:val="20"/>
          <w:szCs w:val="20"/>
        </w:rPr>
        <w:t xml:space="preserve">Figura 1: Diagrama de Classe </w:t>
      </w:r>
      <w:r w:rsidR="003B294E">
        <w:rPr>
          <w:sz w:val="20"/>
          <w:szCs w:val="20"/>
        </w:rPr>
        <w:t>d</w:t>
      </w:r>
      <w:r w:rsidR="00A57240" w:rsidRPr="00A57240">
        <w:rPr>
          <w:sz w:val="20"/>
          <w:szCs w:val="20"/>
        </w:rPr>
        <w:t>o projeto</w:t>
      </w:r>
    </w:p>
    <w:p w:rsidR="00EA4930" w:rsidRPr="00A57240" w:rsidRDefault="00166C0D" w:rsidP="00A57240">
      <w:pPr>
        <w:jc w:val="center"/>
        <w:rPr>
          <w:sz w:val="20"/>
          <w:szCs w:val="20"/>
        </w:rPr>
      </w:pPr>
      <w:r w:rsidRPr="00A57240">
        <w:rPr>
          <w:sz w:val="20"/>
          <w:szCs w:val="20"/>
        </w:rPr>
        <w:t>Fonte:</w:t>
      </w:r>
      <w:r w:rsidR="00A57240">
        <w:rPr>
          <w:sz w:val="20"/>
          <w:szCs w:val="20"/>
        </w:rPr>
        <w:t xml:space="preserve"> Própria (2019)</w:t>
      </w:r>
    </w:p>
    <w:p w:rsidR="00835C01" w:rsidRDefault="00835C01" w:rsidP="00EA4930"/>
    <w:p w:rsidR="003B294E" w:rsidRDefault="00EA4930" w:rsidP="000F0839">
      <w:pPr>
        <w:pStyle w:val="Ttulo1"/>
        <w:numPr>
          <w:ilvl w:val="0"/>
          <w:numId w:val="3"/>
        </w:numPr>
      </w:pPr>
      <w:bookmarkStart w:id="9" w:name="_Toc535434080"/>
      <w:r>
        <w:t>Diagrama de Sequência</w:t>
      </w:r>
      <w:bookmarkEnd w:id="9"/>
    </w:p>
    <w:p w:rsidR="003B294E" w:rsidRPr="003B294E" w:rsidRDefault="003B294E" w:rsidP="003B294E"/>
    <w:p w:rsidR="003B294E" w:rsidRPr="003B294E" w:rsidRDefault="003B294E" w:rsidP="003B294E">
      <w:pPr>
        <w:jc w:val="center"/>
      </w:pPr>
      <w:r w:rsidRPr="00A57240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2</w:t>
      </w:r>
      <w:r w:rsidRPr="00A57240">
        <w:rPr>
          <w:sz w:val="20"/>
          <w:szCs w:val="20"/>
        </w:rPr>
        <w:t xml:space="preserve">: Diagrama de </w:t>
      </w:r>
      <w:r>
        <w:rPr>
          <w:sz w:val="20"/>
          <w:szCs w:val="20"/>
        </w:rPr>
        <w:t>Sequência</w:t>
      </w:r>
      <w:r w:rsidRPr="00A57240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Pr="00A57240">
        <w:rPr>
          <w:sz w:val="20"/>
          <w:szCs w:val="20"/>
        </w:rPr>
        <w:t>o projeto</w:t>
      </w:r>
      <w:r>
        <w:rPr>
          <w:noProof/>
        </w:rPr>
        <w:drawing>
          <wp:inline distT="0" distB="0" distL="0" distR="0" wp14:anchorId="2AA80AAB" wp14:editId="0BAE07E2">
            <wp:extent cx="5391150" cy="4143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39" w:rsidRDefault="003B294E" w:rsidP="003B294E">
      <w:pPr>
        <w:jc w:val="center"/>
      </w:pPr>
      <w:r w:rsidRPr="00A57240">
        <w:rPr>
          <w:sz w:val="20"/>
          <w:szCs w:val="20"/>
        </w:rPr>
        <w:t>Fonte:</w:t>
      </w:r>
      <w:r>
        <w:rPr>
          <w:sz w:val="20"/>
          <w:szCs w:val="20"/>
        </w:rPr>
        <w:t xml:space="preserve"> Própria (2019)</w:t>
      </w:r>
    </w:p>
    <w:p w:rsidR="0079478D" w:rsidRDefault="0079478D" w:rsidP="000F0839"/>
    <w:p w:rsidR="000F0839" w:rsidRDefault="000F0839" w:rsidP="000F0839">
      <w:pPr>
        <w:pStyle w:val="Ttulo1"/>
        <w:numPr>
          <w:ilvl w:val="0"/>
          <w:numId w:val="3"/>
        </w:numPr>
      </w:pPr>
      <w:bookmarkStart w:id="10" w:name="_Toc535434081"/>
      <w:r>
        <w:t>Passo-a-passo da Aplicação</w:t>
      </w:r>
      <w:bookmarkEnd w:id="10"/>
    </w:p>
    <w:p w:rsidR="000F0839" w:rsidRDefault="000F0839" w:rsidP="000F0839"/>
    <w:p w:rsidR="003A7B9F" w:rsidRDefault="000F0839" w:rsidP="003A7B9F">
      <w:pPr>
        <w:pStyle w:val="Ttulo1"/>
        <w:numPr>
          <w:ilvl w:val="0"/>
          <w:numId w:val="3"/>
        </w:numPr>
      </w:pPr>
      <w:bookmarkStart w:id="11" w:name="_Toc535434082"/>
      <w:r>
        <w:t>Referências</w:t>
      </w:r>
      <w:bookmarkEnd w:id="11"/>
    </w:p>
    <w:p w:rsidR="003A7B9F" w:rsidRDefault="003A7B9F" w:rsidP="003A7B9F"/>
    <w:p w:rsidR="003A7B9F" w:rsidRDefault="003A7B9F" w:rsidP="00F036B7">
      <w:pPr>
        <w:pStyle w:val="PargrafodaLista"/>
        <w:numPr>
          <w:ilvl w:val="0"/>
          <w:numId w:val="4"/>
        </w:numPr>
      </w:pPr>
      <w:r>
        <w:t>API Twitter4J</w:t>
      </w:r>
      <w:r w:rsidR="00F036B7">
        <w:t xml:space="preserve">. </w:t>
      </w:r>
      <w:r w:rsidR="00F036B7" w:rsidRPr="00F036B7">
        <w:t>http://twitter4j.org/en/index.html</w:t>
      </w:r>
      <w:r w:rsidR="00F036B7">
        <w:t xml:space="preserve"> (Acesso em 2019).</w:t>
      </w:r>
    </w:p>
    <w:p w:rsidR="00F036B7" w:rsidRPr="003A7B9F" w:rsidRDefault="00DD6C1D" w:rsidP="00F036B7">
      <w:pPr>
        <w:pStyle w:val="PargrafodaLista"/>
        <w:numPr>
          <w:ilvl w:val="0"/>
          <w:numId w:val="4"/>
        </w:numPr>
      </w:pPr>
      <w:r>
        <w:t xml:space="preserve">Java API </w:t>
      </w:r>
      <w:proofErr w:type="spellStart"/>
      <w:r>
        <w:t>Documentation</w:t>
      </w:r>
      <w:proofErr w:type="spellEnd"/>
      <w:r w:rsidR="0006714B">
        <w:t xml:space="preserve">. </w:t>
      </w:r>
      <w:hyperlink r:id="rId11" w:history="1">
        <w:r w:rsidR="0006714B" w:rsidRPr="00193F8C">
          <w:rPr>
            <w:rStyle w:val="Hyperlink"/>
          </w:rPr>
          <w:t>https://docs.oracle.com/en/java/javase/11/docs/api/index.html</w:t>
        </w:r>
      </w:hyperlink>
      <w:r w:rsidR="0006714B">
        <w:t xml:space="preserve"> (Acesso em 2019).</w:t>
      </w:r>
    </w:p>
    <w:sectPr w:rsidR="00F036B7" w:rsidRPr="003A7B9F" w:rsidSect="005B7AE1">
      <w:headerReference w:type="default" r:id="rId12"/>
      <w:footerReference w:type="default" r:id="rId13"/>
      <w:pgSz w:w="11906" w:h="16838" w:code="9"/>
      <w:pgMar w:top="2552" w:right="1701" w:bottom="1418" w:left="1701" w:header="68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3F6" w:rsidRDefault="00F973F6" w:rsidP="005E030B">
      <w:pPr>
        <w:spacing w:after="0" w:line="240" w:lineRule="auto"/>
      </w:pPr>
      <w:r>
        <w:separator/>
      </w:r>
    </w:p>
  </w:endnote>
  <w:endnote w:type="continuationSeparator" w:id="0">
    <w:p w:rsidR="00F973F6" w:rsidRDefault="00F973F6" w:rsidP="005E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121452"/>
      <w:docPartObj>
        <w:docPartGallery w:val="Page Numbers (Bottom of Page)"/>
        <w:docPartUnique/>
      </w:docPartObj>
    </w:sdtPr>
    <w:sdtContent>
      <w:p w:rsidR="005B7AE1" w:rsidRDefault="005B7A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937DE" w:rsidRDefault="00393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3F6" w:rsidRDefault="00F973F6" w:rsidP="005E030B">
      <w:pPr>
        <w:spacing w:after="0" w:line="240" w:lineRule="auto"/>
      </w:pPr>
      <w:r>
        <w:separator/>
      </w:r>
    </w:p>
  </w:footnote>
  <w:footnote w:type="continuationSeparator" w:id="0">
    <w:p w:rsidR="00F973F6" w:rsidRDefault="00F973F6" w:rsidP="005E0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30B" w:rsidRDefault="00B31AF9">
    <w:pPr>
      <w:pStyle w:val="Cabealho"/>
    </w:pPr>
    <w:r w:rsidRPr="004C7AE2">
      <w:rPr>
        <w:noProof/>
        <w:sz w:val="4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4710430</wp:posOffset>
          </wp:positionH>
          <wp:positionV relativeFrom="paragraph">
            <wp:posOffset>-69555</wp:posOffset>
          </wp:positionV>
          <wp:extent cx="1234096" cy="357809"/>
          <wp:effectExtent l="0" t="0" r="4445" b="4445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096" cy="357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AE2">
      <w:rPr>
        <w:noProof/>
        <w:sz w:val="4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-476250</wp:posOffset>
          </wp:positionH>
          <wp:positionV relativeFrom="paragraph">
            <wp:posOffset>-177830</wp:posOffset>
          </wp:positionV>
          <wp:extent cx="142596" cy="555372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42596" cy="555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D6E"/>
    <w:multiLevelType w:val="multilevel"/>
    <w:tmpl w:val="B0565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462C3A01"/>
    <w:multiLevelType w:val="hybridMultilevel"/>
    <w:tmpl w:val="982A2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D1F5D"/>
    <w:multiLevelType w:val="hybridMultilevel"/>
    <w:tmpl w:val="38A22E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0C11"/>
    <w:multiLevelType w:val="hybridMultilevel"/>
    <w:tmpl w:val="44689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E"/>
    <w:rsid w:val="00021F22"/>
    <w:rsid w:val="0006714B"/>
    <w:rsid w:val="000B6773"/>
    <w:rsid w:val="000C177D"/>
    <w:rsid w:val="000F0839"/>
    <w:rsid w:val="000F18B7"/>
    <w:rsid w:val="00141166"/>
    <w:rsid w:val="0014392B"/>
    <w:rsid w:val="0016522F"/>
    <w:rsid w:val="00166C0D"/>
    <w:rsid w:val="00247638"/>
    <w:rsid w:val="00296092"/>
    <w:rsid w:val="002B4585"/>
    <w:rsid w:val="00327700"/>
    <w:rsid w:val="003937DE"/>
    <w:rsid w:val="003A7B9F"/>
    <w:rsid w:val="003B294E"/>
    <w:rsid w:val="003F5B4A"/>
    <w:rsid w:val="0040778C"/>
    <w:rsid w:val="00446C76"/>
    <w:rsid w:val="00472469"/>
    <w:rsid w:val="004A7361"/>
    <w:rsid w:val="004C7AE2"/>
    <w:rsid w:val="00534B11"/>
    <w:rsid w:val="00535F2C"/>
    <w:rsid w:val="005956D6"/>
    <w:rsid w:val="005A2E0E"/>
    <w:rsid w:val="005B7AE1"/>
    <w:rsid w:val="005E030B"/>
    <w:rsid w:val="00627265"/>
    <w:rsid w:val="006C4F9D"/>
    <w:rsid w:val="006E2F77"/>
    <w:rsid w:val="006F2FDE"/>
    <w:rsid w:val="006F611F"/>
    <w:rsid w:val="00724FAA"/>
    <w:rsid w:val="00767DE8"/>
    <w:rsid w:val="0079478D"/>
    <w:rsid w:val="00835C01"/>
    <w:rsid w:val="0084327E"/>
    <w:rsid w:val="008D34F2"/>
    <w:rsid w:val="008E06BA"/>
    <w:rsid w:val="00910DEA"/>
    <w:rsid w:val="00994414"/>
    <w:rsid w:val="00A57240"/>
    <w:rsid w:val="00B06A43"/>
    <w:rsid w:val="00B31AF9"/>
    <w:rsid w:val="00B617BC"/>
    <w:rsid w:val="00B74804"/>
    <w:rsid w:val="00BE498F"/>
    <w:rsid w:val="00C76C24"/>
    <w:rsid w:val="00C9226C"/>
    <w:rsid w:val="00CB5FC9"/>
    <w:rsid w:val="00D260EE"/>
    <w:rsid w:val="00DA4E61"/>
    <w:rsid w:val="00DD6C1D"/>
    <w:rsid w:val="00E010F7"/>
    <w:rsid w:val="00E76C3A"/>
    <w:rsid w:val="00E8186D"/>
    <w:rsid w:val="00EA4930"/>
    <w:rsid w:val="00EC68C1"/>
    <w:rsid w:val="00F036B7"/>
    <w:rsid w:val="00F973F6"/>
    <w:rsid w:val="00FD41A2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56547"/>
  <w15:chartTrackingRefBased/>
  <w15:docId w15:val="{D1F3D430-0F74-43BA-A7B1-59AB0E5C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86D"/>
    <w:pPr>
      <w:spacing w:after="40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778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7700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404040" w:themeColor="text1" w:themeTint="BF"/>
      <w:sz w:val="32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30B"/>
  </w:style>
  <w:style w:type="paragraph" w:styleId="Rodap">
    <w:name w:val="footer"/>
    <w:basedOn w:val="Normal"/>
    <w:link w:val="RodapChar"/>
    <w:uiPriority w:val="99"/>
    <w:unhideWhenUsed/>
    <w:rsid w:val="005E0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30B"/>
  </w:style>
  <w:style w:type="character" w:customStyle="1" w:styleId="Ttulo1Char">
    <w:name w:val="Título 1 Char"/>
    <w:basedOn w:val="Fontepargpadro"/>
    <w:link w:val="Ttulo1"/>
    <w:uiPriority w:val="9"/>
    <w:rsid w:val="0040778C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611F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6F611F"/>
    <w:pPr>
      <w:ind w:left="720"/>
      <w:contextualSpacing/>
    </w:pPr>
  </w:style>
  <w:style w:type="paragraph" w:styleId="Ttulo">
    <w:name w:val="Title"/>
    <w:basedOn w:val="Normal"/>
    <w:next w:val="Normal"/>
    <w:link w:val="TtuloChar"/>
    <w:autoRedefine/>
    <w:uiPriority w:val="10"/>
    <w:qFormat/>
    <w:rsid w:val="00FD41A2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1A2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40778C"/>
    <w:pPr>
      <w:spacing w:after="100"/>
    </w:pPr>
  </w:style>
  <w:style w:type="character" w:styleId="Hyperlink">
    <w:name w:val="Hyperlink"/>
    <w:basedOn w:val="Fontepargpadro"/>
    <w:uiPriority w:val="99"/>
    <w:unhideWhenUsed/>
    <w:rsid w:val="0040778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6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677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EC6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C68C1"/>
    <w:pPr>
      <w:spacing w:after="100"/>
      <w:ind w:left="220"/>
    </w:pPr>
  </w:style>
  <w:style w:type="character" w:styleId="nfaseSutil">
    <w:name w:val="Subtle Emphasis"/>
    <w:basedOn w:val="Fontepargpadro"/>
    <w:uiPriority w:val="19"/>
    <w:qFormat/>
    <w:rsid w:val="00EC68C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EC68C1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EC68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8C1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rsid w:val="00327700"/>
    <w:rPr>
      <w:rFonts w:ascii="Arial" w:eastAsiaTheme="majorEastAsia" w:hAnsi="Arial" w:cstheme="majorBidi"/>
      <w:b/>
      <w:color w:val="404040" w:themeColor="text1" w:themeTint="B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76C3A"/>
    <w:pPr>
      <w:spacing w:after="100"/>
      <w:ind w:left="440"/>
    </w:pPr>
  </w:style>
  <w:style w:type="character" w:styleId="RefernciaSutil">
    <w:name w:val="Subtle Reference"/>
    <w:basedOn w:val="Fontepargpadro"/>
    <w:uiPriority w:val="31"/>
    <w:qFormat/>
    <w:rsid w:val="003A7B9F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067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11/docs/api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ocuments\Modelos%20Personalizados%20do%20Office\template_fiap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0F6BE-A122-43CE-8601-9C3B2143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template_fiap.dotx</Template>
  <TotalTime>54</TotalTime>
  <Pages>5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 Garcia Nobre</cp:lastModifiedBy>
  <cp:revision>41</cp:revision>
  <dcterms:created xsi:type="dcterms:W3CDTF">2019-01-16T21:33:00Z</dcterms:created>
  <dcterms:modified xsi:type="dcterms:W3CDTF">2019-01-16T22:32:00Z</dcterms:modified>
</cp:coreProperties>
</file>